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GPIO的几种方式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虚谷号提供了多种方式，实现GPIO功能。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方式1：</w:t>
      </w:r>
      <w:r>
        <w:rPr>
          <w:rFonts w:ascii="宋体" w:hAnsi="宋体"/>
          <w:sz w:val="24"/>
        </w:rPr>
        <w:t>虚谷号</w:t>
      </w:r>
      <w:r>
        <w:rPr>
          <w:rFonts w:hint="eastAsia" w:ascii="宋体" w:hAnsi="宋体"/>
          <w:sz w:val="24"/>
        </w:rPr>
        <w:t>通过串口和板载的</w:t>
      </w:r>
      <w:r>
        <w:rPr>
          <w:rFonts w:ascii="宋体" w:hAnsi="宋体"/>
          <w:sz w:val="24"/>
        </w:rPr>
        <w:t xml:space="preserve">Arduino </w:t>
      </w:r>
      <w:r>
        <w:rPr>
          <w:rFonts w:hint="eastAsia" w:ascii="宋体" w:hAnsi="宋体"/>
          <w:sz w:val="24"/>
        </w:rPr>
        <w:t>UNO连接，可以用任何一款Arduino的编程工具，用标准的Arduino代码进行编写，控制</w:t>
      </w:r>
      <w:r>
        <w:rPr>
          <w:rFonts w:ascii="宋体" w:hAnsi="宋体"/>
          <w:sz w:val="24"/>
        </w:rPr>
        <w:t xml:space="preserve">Arduino </w:t>
      </w:r>
      <w:r>
        <w:rPr>
          <w:rFonts w:hint="eastAsia" w:ascii="宋体" w:hAnsi="宋体"/>
          <w:sz w:val="24"/>
        </w:rPr>
        <w:t>UNO的所有引脚。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17780</wp:posOffset>
                </wp:positionV>
                <wp:extent cx="4800600" cy="711200"/>
                <wp:effectExtent l="6350" t="6350" r="12700" b="63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11200"/>
                          <a:chOff x="0" y="0"/>
                          <a:chExt cx="4800600" cy="711200"/>
                        </a:xfrm>
                      </wpg:grpSpPr>
                      <wps:wsp>
                        <wps:cNvPr id="6" name="圆角矩形 6"/>
                        <wps:cNvSpPr/>
                        <wps:spPr>
                          <a:xfrm>
                            <a:off x="0" y="0"/>
                            <a:ext cx="939800" cy="69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485900" y="0"/>
                            <a:ext cx="939800" cy="69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虚谷号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核心系统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860800" y="0"/>
                            <a:ext cx="939800" cy="69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板载Arduino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092200" y="317500"/>
                            <a:ext cx="3175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41600" y="330200"/>
                            <a:ext cx="9017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413000" y="342900"/>
                            <a:ext cx="13208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b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</w:rPr>
                                <w:t>标准Arduino程序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pt;margin-top:1.4pt;height:56pt;width:378pt;z-index:251665408;mso-width-relative:page;mso-height-relative:page;" coordsize="4800600,711200" o:gfxdata="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AJJBg2AAAAAkB&#10;AAAPAAAAAAAAAAEAIAAAACIAAABkcnMvZG93bnJldi54bWxQSwECFAAUAAAACACHTuJAwWLqT1UE&#10;AABqEwAADgAAAAAAAAABACAAAAAnAQAAZHJzL2Uyb0RvYy54bWxQSwUGAAAAAAYABgBZAQAA7gcA&#10;AAAA&#10;">
                <o:lock v:ext="edit" aspectratio="f"/>
                <v:roundrect id="_x0000_s1026" o:spid="_x0000_s1026" o:spt="2" style="position:absolute;left:0;top:0;height:698500;width:939800;v-text-anchor:middle;" fillcolor="#4F81BD" filled="t" stroked="t" coordsize="21600,21600" arcsize="0.166666666666667" o:gfxdata="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foP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oundrect>
                <v:roundrect id="_x0000_s1026" o:spid="_x0000_s1026" o:spt="2" style="position:absolute;left:1485900;top:0;height:698500;width:939800;v-text-anchor:middle;" fillcolor="#4F81BD" filled="t" stroked="t" coordsize="21600,21600" arcsize="0.166666666666667" o:gfxdata="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rB2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虚谷号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核心系统</w:t>
                        </w:r>
                      </w:p>
                    </w:txbxContent>
                  </v:textbox>
                </v:roundrect>
                <v:roundrect id="_x0000_s1026" o:spid="_x0000_s1026" o:spt="2" style="position:absolute;left:3860800;top:0;height:698500;width:939800;v-text-anchor:middle;" fillcolor="#4F81BD" filled="t" stroked="t" coordsize="21600,21600" arcsize="0.166666666666667" o:gfxdata="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4Lg6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板载Arduino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092200;top:317500;height:0;width:317500;" filled="f" stroked="t" coordsize="21600,21600" o:gfxdata="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TvZ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F81BD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41600;top:330200;height:0;width:901700;" filled="f" stroked="t" coordsize="21600,21600" o:gfxdata="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AlP6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F81BD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2413000;top:342900;height:368300;width:13208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/>
                            <w:b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</w:rPr>
                          <w:t>标准Arduino程序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</w:p>
    <w:p>
      <w:pPr>
        <w:spacing w:line="360" w:lineRule="auto"/>
        <w:ind w:left="420" w:leftChars="200"/>
        <w:rPr>
          <w:rFonts w:ascii="宋体" w:hAnsi="宋体"/>
          <w:sz w:val="24"/>
        </w:rPr>
      </w:pP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方式2：虚谷号给</w:t>
      </w:r>
      <w:r>
        <w:rPr>
          <w:rFonts w:ascii="宋体" w:hAnsi="宋体"/>
          <w:sz w:val="24"/>
        </w:rPr>
        <w:t xml:space="preserve">Arduino </w:t>
      </w:r>
      <w:r>
        <w:rPr>
          <w:rFonts w:hint="eastAsia" w:ascii="宋体" w:hAnsi="宋体"/>
          <w:sz w:val="24"/>
        </w:rPr>
        <w:t>UNO烧写标准的</w:t>
      </w:r>
      <w:r>
        <w:rPr>
          <w:rFonts w:ascii="宋体" w:hAnsi="宋体"/>
          <w:sz w:val="24"/>
        </w:rPr>
        <w:t>Firmata</w:t>
      </w:r>
      <w:r>
        <w:rPr>
          <w:rFonts w:hint="eastAsia" w:ascii="宋体" w:hAnsi="宋体"/>
          <w:sz w:val="24"/>
        </w:rPr>
        <w:t>协议，通过串口命令进行控制Arduino引脚，为降低初学者的开发门槛，虚谷号提供了和MicroPython语法完全兼容的“xugu.py”库，供Python编程教学时调用。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4800600" cy="711200"/>
                <wp:effectExtent l="6350" t="6350" r="12700" b="63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11200"/>
                          <a:chOff x="0" y="0"/>
                          <a:chExt cx="4800600" cy="71120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0"/>
                            <a:ext cx="939800" cy="69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485900" y="0"/>
                            <a:ext cx="939800" cy="69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虚谷号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核心系统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860800" y="0"/>
                            <a:ext cx="939800" cy="69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F81BD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板载Arduino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092200" y="317500"/>
                            <a:ext cx="3175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641600" y="330200"/>
                            <a:ext cx="9017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413000" y="342900"/>
                            <a:ext cx="1320800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b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szCs w:val="21"/>
                                </w:rPr>
                                <w:t>Firmata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pt;margin-top:0pt;height:56pt;width:378pt;z-index:251664384;mso-width-relative:page;mso-height-relative:page;" coordsize="4800600,711200" o:gfxdata="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edZtU1QAAAAUB&#10;AAAPAAAAAAAAAAEAIAAAACIAAABkcnMvZG93bnJldi54bWxQSwECFAAUAAAACACHTuJAoHaEB1gE&#10;AABqEwAADgAAAAAAAAABACAAAAAkAQAAZHJzL2Uyb0RvYy54bWxQSwUGAAAAAAYABgBZAQAA7gcA&#10;AAAA&#10;">
                <o:lock v:ext="edit" aspectratio="f"/>
                <v:roundrect id="_x0000_s1026" o:spid="_x0000_s1026" o:spt="2" style="position:absolute;left:0;top:0;height:698500;width:939800;v-text-anchor:middle;" fillcolor="#4F81BD" filled="t" stroked="t" coordsize="21600,21600" arcsize="0.166666666666667" o:gfxdata="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L37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oundrect>
                <v:roundrect id="_x0000_s1026" o:spid="_x0000_s1026" o:spt="2" style="position:absolute;left:1485900;top:0;height:698500;width:939800;v-text-anchor:middle;" fillcolor="#4F81BD" filled="t" stroked="t" coordsize="21600,21600" arcsize="0.166666666666667" o:gfxdata="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ZQc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虚谷号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核心系统</w:t>
                        </w:r>
                      </w:p>
                    </w:txbxContent>
                  </v:textbox>
                </v:roundrect>
                <v:roundrect id="_x0000_s1026" o:spid="_x0000_s1026" o:spt="2" style="position:absolute;left:3860800;top:0;height:698500;width:939800;v-text-anchor:middle;" fillcolor="#4F81BD" filled="t" stroked="t" coordsize="21600,21600" arcsize="0.166666666666667" o:gfxdata="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V5F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板载Arduino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092200;top:317500;height:0;width:317500;" filled="f" stroked="t" coordsize="21600,21600" o:gfxdata="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+6o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F81BD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41600;top:330200;height:0;width:901700;" filled="f" stroked="t" coordsize="21600,21600" o:gfxdata="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tw+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F81BD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2413000;top:342900;height:368300;width:1320800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/>
                            <w:b/>
                          </w:rPr>
                        </w:pPr>
                        <w:r>
                          <w:rPr>
                            <w:rFonts w:ascii="宋体" w:hAnsi="宋体"/>
                            <w:b/>
                            <w:szCs w:val="21"/>
                          </w:rPr>
                          <w:t>Firmata</w:t>
                        </w:r>
                        <w:r>
                          <w:rPr>
                            <w:rFonts w:hint="eastAsia" w:ascii="宋体" w:hAnsi="宋体"/>
                            <w:b/>
                          </w:rPr>
                          <w:t>协议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</w:p>
    <w:p>
      <w:pPr>
        <w:spacing w:line="360" w:lineRule="auto"/>
        <w:ind w:left="420" w:leftChars="200"/>
        <w:rPr>
          <w:rFonts w:ascii="宋体" w:hAnsi="宋体"/>
          <w:sz w:val="24"/>
        </w:rPr>
      </w:pP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方式3：虚谷号的主芯片引出I</w:t>
      </w:r>
      <w:r>
        <w:rPr>
          <w:rFonts w:ascii="宋体" w:hAnsi="宋体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C接口，可以通过这一接口来实现对外部设备的控制。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939800" cy="698500"/>
                <wp:effectExtent l="6350" t="6350" r="63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2F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pt;margin-top:0pt;height:55pt;width:74pt;z-index:251658240;v-text-anchor:middle;mso-width-relative:page;mso-height-relative:page;" fillcolor="#4F81BD" filled="t" coordsize="21600,21600" arcsize="0.166666666666667" o:gfxdata="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JbmI2AAAAAkBAAAPAAAAAAAAAAEAIAAA&#10;ACIAAABkcnMvZG93bnJldi54bWxQSwECFAAUAAAACACHTuJALMlPp34CAADeBAAADgAAAAAAAAAB&#10;ACAAAAAnAQAAZHJzL2Uyb0RvYy54bWxQSwUGAAAAAAYABgBZAQAAFwYAAAAA&#10;">
                <v:path/>
                <v:fill on="t" focussize="0,0"/>
                <v:stroke weight="1pt" color="#2F528F" joinstyle="miter"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0</wp:posOffset>
                </wp:positionV>
                <wp:extent cx="939800" cy="698500"/>
                <wp:effectExtent l="6350" t="6350" r="63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2F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虚谷号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核心系统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pt;margin-top:0pt;height:55pt;width:74pt;z-index:251659264;v-text-anchor:middle;mso-width-relative:page;mso-height-relative:page;" fillcolor="#4F81BD" filled="t" coordsize="21600,21600" arcsize="0.166666666666667" o:gfxdata="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AxRZbaAAAACgEAAA8AAAAAAAAAAQAg&#10;AAAAIgAAAGRycy9kb3ducmV2LnhtbFBLAQIUABQAAAAIAIdO4kA4JrnWfgIAAN4EAAAOAAAAAAAA&#10;AAEAIAAAACkBAABkcnMvZTJvRG9jLnhtbFBLBQYAAAAABgAGAFkBAAAZBgAAAAA=&#10;">
                <v:path/>
                <v:fill on="t" focussize="0,0"/>
                <v:stroke weight="1pt" color="#2F528F" joinstyle="miter"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虚谷号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核心系统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0</wp:posOffset>
                </wp:positionV>
                <wp:extent cx="939800" cy="698500"/>
                <wp:effectExtent l="6350" t="6350" r="63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2F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C设备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pt;margin-top:0pt;height:55pt;width:74pt;z-index:251660288;v-text-anchor:middle;mso-width-relative:page;mso-height-relative:page;" fillcolor="#4F81BD" filled="t" coordsize="21600,21600" arcsize="0.166666666666667" o:gfxdata="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iv58HaAAAACgEAAA8AAAAAAAAAAQAg&#10;AAAAIgAAAGRycy9kb3ducmV2LnhtbFBLAQIUABQAAAAIAIdO4kAiUyOWfgIAAN4EAAAOAAAAAAAA&#10;AAEAIAAAACkBAABkcnMvZTJvRG9jLnhtbFBLBQYAAAAABgAGAFkBAAAZBgAAAAA=&#10;">
                <v:path/>
                <v:fill on="t" focussize="0,0"/>
                <v:stroke weight="1pt" color="#2F528F" joinstyle="miter"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C设备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330200</wp:posOffset>
                </wp:positionV>
                <wp:extent cx="901700" cy="0"/>
                <wp:effectExtent l="0" t="38100" r="12700" b="381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pt;margin-top:26pt;height:0pt;width:71pt;z-index:251662336;mso-width-relative:page;mso-height-relative:page;" filled="f" coordsize="21600,21600" o:gfxdata="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7X2eXWAAAACQEAAA8AAAAAAAAAAQAgAAAAIgAAAGRycy9kb3ducmV2LnhtbFBLAQIUABQA&#10;AAAIAIdO4kDRjc3X8gEAAJQDAAAOAAAAAAAAAAEAIAAAACUBAABkcnMvZTJvRG9jLnhtbFBLBQYA&#10;AAAABgAGAFkBAACJBQAAAAA=&#10;">
                <v:path arrowok="t"/>
                <v:fill on="f" focussize="0,0"/>
                <v:stroke weight="0.5pt" color="#4F81BD" joinstyle="miter" endarrow="block"/>
                <v:imagedata o:title=""/>
                <o:lock v:ext="edit"/>
              </v:shape>
            </w:pict>
          </mc:Fallback>
        </mc:AlternateConten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60960</wp:posOffset>
                </wp:positionV>
                <wp:extent cx="1320800" cy="3683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宋体" w:hAnsi="宋体"/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C接口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pt;margin-top:4.8pt;height:29pt;width:104pt;z-index:251663360;mso-width-relative:page;mso-height-relative:page;" filled="f" stroked="f" coordsize="21600,21600" o:gfxdata="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1P0M2QAAAAgBAAAPAAAAAAAAAAEAIAAAACIAAABkcnMvZG93bnJldi54bWxQSwECFAAUAAAACACH&#10;TuJA6WA8USMCAAAoBAAADgAAAAAAAAABACAAAAAoAQAAZHJzL2Uyb0RvYy54bWxQSwUGAAAAAAYA&#10;BgBZAQAAvQUAAAAA&#10;">
                <v:path/>
                <v:fill on="f" focussize="0,0"/>
                <v:stroke on="f" weight="0.5pt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b/>
                        </w:rPr>
                      </w:pPr>
                      <w:r>
                        <w:rPr>
                          <w:rFonts w:hint="eastAsia" w:ascii="宋体" w:hAnsi="宋体"/>
                          <w:b/>
                        </w:rPr>
                        <w:t>I</w:t>
                      </w:r>
                      <w:r>
                        <w:rPr>
                          <w:rFonts w:ascii="宋体" w:hAnsi="宋体"/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rFonts w:hint="eastAsia" w:ascii="宋体" w:hAnsi="宋体"/>
                          <w:b/>
                        </w:rPr>
                        <w:t>C接口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119380</wp:posOffset>
                </wp:positionV>
                <wp:extent cx="317500" cy="0"/>
                <wp:effectExtent l="0" t="38100" r="6350" b="381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pt;margin-top:9.4pt;height:0pt;width:25pt;z-index:251661312;mso-width-relative:page;mso-height-relative:page;" filled="f" coordsize="21600,21600" o:gfxdata="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S0il1AAAAAkBAAAPAAAAAAAAAAEAIAAAACIAAABkcnMvZG93bnJldi54bWxQSwECFAAUAAAA&#10;CACHTuJAhzUnifIBAACUAwAADgAAAAAAAAABACAAAAAjAQAAZHJzL2Uyb0RvYy54bWxQSwUGAAAA&#10;AAYABgBZAQAAhwUAAAAA&#10;">
                <v:path arrowok="t"/>
                <v:fill on="f" focussize="0,0"/>
                <v:stroke weight="0.5pt" color="#4F81BD" joinstyle="miter" endarrow="block"/>
                <v:imagedata o:title=""/>
                <o:lock v:ext="edit"/>
              </v:shape>
            </w:pict>
          </mc:Fallback>
        </mc:AlternateConten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第三种方式中，虚谷号主芯片的I</w:t>
      </w:r>
      <w:r>
        <w:rPr>
          <w:rFonts w:ascii="宋体" w:hAnsi="宋体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C接口可以和方式1、方式2结合。相对来说，方式2的开发难度最低，能满足常用的大部分需求，只需要有Python编程基础即可。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E6464"/>
    <w:rsid w:val="6D535020"/>
    <w:rsid w:val="6D6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2019-08-20T06:41:00Z</dcterms:created>
  <dc:creator>Administrator</dc:creator>
  <cp:lastModifiedBy>Administrator</cp:lastModifiedBy>
  <dcterms:modified xsi:type="dcterms:W3CDTF">2019-08-20T06:42:41Z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